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A02E2" w:rsidP="00913946">
            <w:pPr>
              <w:pStyle w:val="Title"/>
            </w:pPr>
            <w:r>
              <w:t>Create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Credentials</w:t>
            </w:r>
          </w:p>
          <w:p w:rsidR="00692703" w:rsidRPr="00CF1A49" w:rsidRDefault="00FA02E2" w:rsidP="00FA02E2">
            <w:pPr>
              <w:pStyle w:val="ContactInfo"/>
              <w:contextualSpacing w:val="0"/>
            </w:pPr>
            <w:r>
              <w:t>Power</w:t>
            </w:r>
            <w:r w:rsidR="00CE4BC9">
              <w:t>S</w:t>
            </w:r>
            <w:bookmarkStart w:id="0" w:name="_GoBack"/>
            <w:bookmarkEnd w:id="0"/>
            <w:r>
              <w:t xml:space="preserve">hell Command Doc : </w:t>
            </w:r>
            <w:hyperlink r:id="rId10" w:history="1">
              <w:r w:rsidRPr="00FA02E2">
                <w:rPr>
                  <w:rStyle w:val="Hyperlink"/>
                </w:rPr>
                <w:t>Link</w:t>
              </w:r>
            </w:hyperlink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FA02E2" w:rsidRDefault="00FA02E2" w:rsidP="005579C9">
      <w:pPr>
        <w:pStyle w:val="Header"/>
        <w:rPr>
          <w:rFonts w:asciiTheme="majorHAnsi" w:hAnsiTheme="majorHAnsi"/>
          <w:b/>
        </w:rPr>
      </w:pPr>
      <w:r w:rsidRPr="00FA02E2">
        <w:rPr>
          <w:rFonts w:asciiTheme="majorHAnsi" w:hAnsiTheme="majorHAnsi"/>
          <w:b/>
        </w:rPr>
        <w:t>REQUIRED</w:t>
      </w:r>
    </w:p>
    <w:p w:rsidR="005579C9" w:rsidRPr="005579C9" w:rsidRDefault="00FA02E2" w:rsidP="005579C9">
      <w:pPr>
        <w:pStyle w:val="Header"/>
      </w:pPr>
      <w:r>
        <w:t>Windows PowerShell</w:t>
      </w:r>
    </w:p>
    <w:p w:rsidR="005579C9" w:rsidRPr="005579C9" w:rsidRDefault="00FA02E2" w:rsidP="005579C9">
      <w:pPr>
        <w:pStyle w:val="Header"/>
      </w:pPr>
      <w:r>
        <w:t>Username</w:t>
      </w:r>
    </w:p>
    <w:p w:rsidR="005579C9" w:rsidRPr="005579C9" w:rsidRDefault="00FA02E2" w:rsidP="005579C9">
      <w:pPr>
        <w:pStyle w:val="Header"/>
      </w:pPr>
      <w:r>
        <w:t>Password</w:t>
      </w:r>
    </w:p>
    <w:p w:rsidR="005579C9" w:rsidRDefault="00FA02E2" w:rsidP="005579C9">
      <w:pPr>
        <w:pStyle w:val="Header"/>
      </w:pPr>
      <w:r>
        <w:t>Local Drive/Remote Drive (Save Location)</w:t>
      </w:r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FA02E2" w:rsidP="00BB7E51">
            <w:pPr>
              <w:pStyle w:val="Heading2"/>
              <w:outlineLvl w:val="1"/>
            </w:pPr>
            <w:r>
              <w:t>Powershell Command</w:t>
            </w:r>
            <w:r w:rsidR="00244E9A">
              <w:t>s</w:t>
            </w:r>
          </w:p>
          <w:p w:rsidR="005579C9" w:rsidRPr="00CF1A49" w:rsidRDefault="005579C9" w:rsidP="005579C9">
            <w:pPr>
              <w:pStyle w:val="Header"/>
            </w:pPr>
          </w:p>
          <w:p w:rsidR="00FA02E2" w:rsidRDefault="00FA02E2" w:rsidP="005579C9">
            <w:r>
              <w:t>Create a blank .xml file named “prodcred.xml”</w:t>
            </w:r>
            <w:r w:rsidR="00244E9A">
              <w:t xml:space="preserve"> in Windows Explorer</w:t>
            </w:r>
            <w:r>
              <w:t xml:space="preserve"> </w:t>
            </w:r>
            <w:r w:rsidR="00E61219">
              <w:t>–</w:t>
            </w:r>
            <w:r>
              <w:t xml:space="preserve"> </w:t>
            </w:r>
            <w:r w:rsidR="00E61219">
              <w:t>This will hold your encrypted credentials</w:t>
            </w:r>
          </w:p>
          <w:p w:rsidR="00E61219" w:rsidRDefault="00E61219" w:rsidP="005579C9"/>
          <w:p w:rsidR="00E61219" w:rsidRDefault="00E61219" w:rsidP="005579C9">
            <w:r>
              <w:t xml:space="preserve">Locate the xml’s file location e.g.: </w:t>
            </w:r>
          </w:p>
          <w:p w:rsidR="00E61219" w:rsidRDefault="00E61219" w:rsidP="005579C9"/>
          <w:p w:rsidR="00E61219" w:rsidRPr="00244E9A" w:rsidRDefault="00E61219" w:rsidP="005579C9">
            <w:pPr>
              <w:rPr>
                <w:i/>
              </w:rPr>
            </w:pPr>
            <w:r w:rsidRPr="00244E9A">
              <w:rPr>
                <w:i/>
              </w:rPr>
              <w:t>C</w:t>
            </w:r>
            <w:r w:rsidRPr="00244E9A">
              <w:rPr>
                <w:i/>
              </w:rPr>
              <w:t>:\Users\</w:t>
            </w:r>
            <w:r w:rsidRPr="00244E9A">
              <w:rPr>
                <w:i/>
              </w:rPr>
              <w:t>&lt;user_Name&gt;</w:t>
            </w:r>
            <w:r w:rsidRPr="00244E9A">
              <w:rPr>
                <w:i/>
              </w:rPr>
              <w:t>\</w:t>
            </w:r>
            <w:r w:rsidRPr="00244E9A">
              <w:rPr>
                <w:i/>
              </w:rPr>
              <w:t>&lt;folder&gt;\</w:t>
            </w:r>
            <w:r w:rsidRPr="00244E9A">
              <w:rPr>
                <w:i/>
              </w:rPr>
              <w:t>prodcred.xml</w:t>
            </w:r>
            <w:r w:rsidR="00244E9A">
              <w:rPr>
                <w:i/>
              </w:rPr>
              <w:t xml:space="preserve"> – Example Location</w:t>
            </w:r>
          </w:p>
          <w:p w:rsidR="00E61219" w:rsidRDefault="00E61219" w:rsidP="005579C9"/>
          <w:p w:rsidR="005579C9" w:rsidRDefault="00FA02E2" w:rsidP="005579C9">
            <w:r>
              <w:t>Paste or input the following into PowerShell.</w:t>
            </w:r>
          </w:p>
          <w:p w:rsidR="005579C9" w:rsidRPr="005579C9" w:rsidRDefault="005579C9" w:rsidP="005579C9"/>
          <w:p w:rsidR="005579C9" w:rsidRDefault="00E61219" w:rsidP="00E61219">
            <w:pPr>
              <w:pStyle w:val="ListBullet"/>
              <w:contextualSpacing w:val="0"/>
            </w:pPr>
            <w:r w:rsidRPr="00E61219">
              <w:t>[string]$</w:t>
            </w:r>
            <w:proofErr w:type="spellStart"/>
            <w:r w:rsidRPr="00E61219">
              <w:t>credpath</w:t>
            </w:r>
            <w:proofErr w:type="spellEnd"/>
            <w:r w:rsidRPr="00E61219">
              <w:t xml:space="preserve"> = </w:t>
            </w:r>
            <w:r w:rsidRPr="00244E9A">
              <w:rPr>
                <w:i/>
              </w:rPr>
              <w:t>"</w:t>
            </w:r>
            <w:r w:rsidR="00244E9A" w:rsidRPr="00244E9A">
              <w:rPr>
                <w:i/>
              </w:rPr>
              <w:t>C:\Users\&lt;user_Name&gt;\&lt;folder&gt;\</w:t>
            </w:r>
            <w:r w:rsidRPr="00244E9A">
              <w:rPr>
                <w:i/>
              </w:rPr>
              <w:t>prodcred.xml"</w:t>
            </w:r>
          </w:p>
          <w:p w:rsidR="00244E9A" w:rsidRDefault="00244E9A" w:rsidP="00E61219">
            <w:pPr>
              <w:pStyle w:val="ListBullet"/>
              <w:contextualSpacing w:val="0"/>
            </w:pPr>
            <w:r w:rsidRPr="00244E9A">
              <w:t>$export = Get-Credential</w:t>
            </w:r>
          </w:p>
          <w:p w:rsidR="00244E9A" w:rsidRPr="005579C9" w:rsidRDefault="00244E9A" w:rsidP="00E61219">
            <w:pPr>
              <w:pStyle w:val="ListBullet"/>
              <w:contextualSpacing w:val="0"/>
            </w:pPr>
            <w:r w:rsidRPr="00244E9A">
              <w:t>$export | Export-</w:t>
            </w:r>
            <w:proofErr w:type="spellStart"/>
            <w:r w:rsidRPr="00244E9A">
              <w:t>Clixml</w:t>
            </w:r>
            <w:proofErr w:type="spellEnd"/>
            <w:r w:rsidRPr="00244E9A">
              <w:t xml:space="preserve"> -Path $</w:t>
            </w:r>
            <w:proofErr w:type="spellStart"/>
            <w:r w:rsidRPr="00244E9A">
              <w:t>credpath</w:t>
            </w:r>
            <w:proofErr w:type="spellEnd"/>
          </w:p>
          <w:p w:rsidR="005579C9" w:rsidRDefault="005579C9" w:rsidP="005579C9"/>
          <w:p w:rsidR="005579C9" w:rsidRDefault="00244E9A" w:rsidP="00244E9A">
            <w:r>
              <w:t>This generates a .xml document to be used in future functions stored in a .xml file</w:t>
            </w:r>
          </w:p>
          <w:p w:rsidR="005579C9" w:rsidRPr="00BF09B3" w:rsidRDefault="005579C9" w:rsidP="005579C9"/>
          <w:p w:rsidR="005579C9" w:rsidRPr="00CF1A49" w:rsidRDefault="005579C9" w:rsidP="005579C9"/>
        </w:tc>
      </w:tr>
    </w:tbl>
    <w:p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002" w:rsidRDefault="008F0002" w:rsidP="0068194B">
      <w:r>
        <w:separator/>
      </w:r>
    </w:p>
    <w:p w:rsidR="008F0002" w:rsidRDefault="008F0002"/>
    <w:p w:rsidR="008F0002" w:rsidRDefault="008F0002"/>
  </w:endnote>
  <w:endnote w:type="continuationSeparator" w:id="0">
    <w:p w:rsidR="008F0002" w:rsidRDefault="008F0002" w:rsidP="0068194B">
      <w:r>
        <w:continuationSeparator/>
      </w:r>
    </w:p>
    <w:p w:rsidR="008F0002" w:rsidRDefault="008F0002"/>
    <w:p w:rsidR="008F0002" w:rsidRDefault="008F0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002" w:rsidRDefault="008F0002" w:rsidP="0068194B">
      <w:r>
        <w:separator/>
      </w:r>
    </w:p>
    <w:p w:rsidR="008F0002" w:rsidRDefault="008F0002"/>
    <w:p w:rsidR="008F0002" w:rsidRDefault="008F0002"/>
  </w:footnote>
  <w:footnote w:type="continuationSeparator" w:id="0">
    <w:p w:rsidR="008F0002" w:rsidRDefault="008F0002" w:rsidP="0068194B">
      <w:r>
        <w:continuationSeparator/>
      </w:r>
    </w:p>
    <w:p w:rsidR="008F0002" w:rsidRDefault="008F0002"/>
    <w:p w:rsidR="008F0002" w:rsidRDefault="008F00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E7598D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E9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000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4BC9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219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2E2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FA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powershell/module/microsoft.powershell.security/get-credential?view=powershell-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ottiz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2019-10-16T22:54:00Z</dcterms:created>
  <dcterms:modified xsi:type="dcterms:W3CDTF">2019-10-16T23:23:00Z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